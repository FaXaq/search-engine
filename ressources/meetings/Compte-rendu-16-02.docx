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96CB2" w14:textId="77777777" w:rsidR="007A21D7" w:rsidRPr="00D909BB" w:rsidRDefault="006056CC" w:rsidP="006056CC">
      <w:pPr>
        <w:pStyle w:val="Titre"/>
        <w:jc w:val="center"/>
        <w:rPr>
          <w:noProof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COMPTE-RENDU</w:t>
      </w:r>
    </w:p>
    <w:p w14:paraId="297BAD26" w14:textId="77777777" w:rsidR="007A21D7" w:rsidRDefault="006056CC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Design</w:t>
      </w:r>
    </w:p>
    <w:p w14:paraId="08AE6566" w14:textId="77777777" w:rsidR="006056CC" w:rsidRPr="006056CC" w:rsidRDefault="006056CC" w:rsidP="006056CC">
      <w:pPr>
        <w:rPr>
          <w:lang w:val="fr-FR"/>
        </w:rPr>
      </w:pPr>
    </w:p>
    <w:p w14:paraId="25749E52" w14:textId="77777777" w:rsidR="006056CC" w:rsidRDefault="006056CC">
      <w:pPr>
        <w:rPr>
          <w:rFonts w:ascii="Century Gothic" w:hAnsi="Century Gothic"/>
          <w:noProof/>
          <w:szCs w:val="16"/>
          <w:lang w:val="fr-FR"/>
        </w:rPr>
      </w:pPr>
      <w:r>
        <w:rPr>
          <w:rFonts w:ascii="Century Gothic" w:hAnsi="Century Gothic"/>
          <w:noProof/>
          <w:szCs w:val="16"/>
          <w:lang w:val="fr-FR"/>
        </w:rPr>
        <w:t xml:space="preserve">Design de Lucas validé. </w:t>
      </w:r>
    </w:p>
    <w:p w14:paraId="05EA8656" w14:textId="77777777" w:rsidR="006056CC" w:rsidRDefault="006056CC" w:rsidP="006056CC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des sources</w:t>
      </w:r>
    </w:p>
    <w:p w14:paraId="11303CDB" w14:textId="77777777" w:rsidR="006056CC" w:rsidRDefault="006056CC" w:rsidP="006056CC">
      <w:pPr>
        <w:rPr>
          <w:lang w:val="fr-FR"/>
        </w:rPr>
      </w:pPr>
    </w:p>
    <w:p w14:paraId="029B4619" w14:textId="77777777" w:rsidR="006056CC" w:rsidRDefault="006056CC" w:rsidP="006056CC">
      <w:pPr>
        <w:rPr>
          <w:lang w:val="fr-FR"/>
        </w:rPr>
      </w:pPr>
      <w:r>
        <w:rPr>
          <w:lang w:val="fr-FR"/>
        </w:rPr>
        <w:t xml:space="preserve">Lucas la crée sur GitHub, les fichiers seront organisés en plusieurs dossiers, globalement : </w:t>
      </w:r>
    </w:p>
    <w:p w14:paraId="19DCEAD3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Web </w:t>
      </w:r>
    </w:p>
    <w:p w14:paraId="4B296DE8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Documentation</w:t>
      </w:r>
    </w:p>
    <w:p w14:paraId="0F6A322E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Node.js</w:t>
      </w:r>
    </w:p>
    <w:p w14:paraId="7813BA77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…</w:t>
      </w:r>
    </w:p>
    <w:p w14:paraId="27E56A6F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src</w:t>
      </w:r>
    </w:p>
    <w:p w14:paraId="2730D9E6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Documentation</w:t>
      </w:r>
    </w:p>
    <w:p w14:paraId="18242187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App : sources cpp</w:t>
      </w:r>
    </w:p>
    <w:p w14:paraId="3D26EAC5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…</w:t>
      </w:r>
    </w:p>
    <w:p w14:paraId="19096049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Ressources</w:t>
      </w:r>
    </w:p>
    <w:p w14:paraId="17BF8665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Algorithmes</w:t>
      </w:r>
    </w:p>
    <w:p w14:paraId="29939B2C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Documentation</w:t>
      </w:r>
    </w:p>
    <w:p w14:paraId="1EB4AF98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Medias</w:t>
      </w:r>
    </w:p>
    <w:p w14:paraId="14C10E12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CR réunions</w:t>
      </w:r>
    </w:p>
    <w:p w14:paraId="4D4596B0" w14:textId="77777777" w:rsidR="006056CC" w:rsidRDefault="006056CC" w:rsidP="006056C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…</w:t>
      </w:r>
    </w:p>
    <w:p w14:paraId="01B2C917" w14:textId="77777777" w:rsidR="006056CC" w:rsidRP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…</w:t>
      </w:r>
    </w:p>
    <w:p w14:paraId="42D92117" w14:textId="77777777" w:rsidR="006056CC" w:rsidRDefault="006056CC" w:rsidP="006056CC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Algorithmes</w:t>
      </w:r>
    </w:p>
    <w:p w14:paraId="1ED74FDE" w14:textId="77777777" w:rsidR="009D6204" w:rsidRDefault="009D6204" w:rsidP="009D6204">
      <w:pPr>
        <w:rPr>
          <w:lang w:val="fr-FR"/>
        </w:rPr>
      </w:pPr>
    </w:p>
    <w:p w14:paraId="451FC054" w14:textId="77777777" w:rsidR="009D6204" w:rsidRPr="009D6204" w:rsidRDefault="009D6204" w:rsidP="009D6204">
      <w:pPr>
        <w:rPr>
          <w:lang w:val="fr-FR"/>
        </w:rPr>
      </w:pPr>
      <w:r>
        <w:rPr>
          <w:lang w:val="fr-FR"/>
        </w:rPr>
        <w:t>Les algorithmes sont disponibles dès ce soir dans le dossier /Ressources/Algorithmes sur GitHub.</w:t>
      </w:r>
    </w:p>
    <w:p w14:paraId="6E2237B2" w14:textId="77777777" w:rsidR="006056CC" w:rsidRDefault="006056CC" w:rsidP="006056CC">
      <w:pPr>
        <w:rPr>
          <w:lang w:val="fr-FR"/>
        </w:rPr>
      </w:pPr>
    </w:p>
    <w:p w14:paraId="31BF980F" w14:textId="77777777" w:rsidR="006056CC" w:rsidRPr="006056CC" w:rsidRDefault="006056CC" w:rsidP="006056CC">
      <w:pPr>
        <w:pStyle w:val="Titre2"/>
        <w:rPr>
          <w:u w:val="single"/>
          <w:lang w:val="fr-FR"/>
        </w:rPr>
      </w:pPr>
      <w:r>
        <w:rPr>
          <w:lang w:val="fr-FR"/>
        </w:rPr>
        <w:tab/>
      </w:r>
      <w:r w:rsidRPr="006056CC">
        <w:rPr>
          <w:u w:val="single"/>
          <w:lang w:val="fr-FR"/>
        </w:rPr>
        <w:t>Corentin : Crawler</w:t>
      </w:r>
    </w:p>
    <w:p w14:paraId="1E393C9C" w14:textId="77777777" w:rsidR="006056CC" w:rsidRDefault="006056CC" w:rsidP="006056CC">
      <w:pPr>
        <w:rPr>
          <w:lang w:val="fr-FR"/>
        </w:rPr>
      </w:pPr>
    </w:p>
    <w:p w14:paraId="14D6F940" w14:textId="77777777" w:rsidR="006056CC" w:rsidRDefault="006056CC" w:rsidP="006056CC">
      <w:pPr>
        <w:rPr>
          <w:lang w:val="fr-FR"/>
        </w:rPr>
      </w:pPr>
      <w:r>
        <w:rPr>
          <w:lang w:val="fr-FR"/>
        </w:rPr>
        <w:t xml:space="preserve">Algorithme validé sur le principe, gestion du FTP et du http à ajouter. Téléchargement de la page doit être inclus mais pas besoin de le revoir. </w:t>
      </w:r>
    </w:p>
    <w:p w14:paraId="1624D828" w14:textId="77777777" w:rsidR="006056CC" w:rsidRDefault="006056CC" w:rsidP="006056CC">
      <w:pPr>
        <w:rPr>
          <w:rStyle w:val="Rfrenceple"/>
        </w:rPr>
      </w:pPr>
      <w:r w:rsidRPr="006056CC">
        <w:rPr>
          <w:rStyle w:val="Rfrenceple"/>
        </w:rPr>
        <w:t>A CODER</w:t>
      </w:r>
    </w:p>
    <w:p w14:paraId="1E852A16" w14:textId="77777777" w:rsidR="006056CC" w:rsidRPr="006056CC" w:rsidRDefault="006056CC" w:rsidP="006056CC">
      <w:pPr>
        <w:rPr>
          <w:rStyle w:val="Rfrenceple"/>
          <w:u w:val="none"/>
          <w:lang w:val="fr-FR"/>
        </w:rPr>
      </w:pPr>
    </w:p>
    <w:p w14:paraId="75AC4044" w14:textId="77777777" w:rsidR="006056CC" w:rsidRPr="006056CC" w:rsidRDefault="006056CC" w:rsidP="006056CC">
      <w:pPr>
        <w:pStyle w:val="Titre2"/>
        <w:rPr>
          <w:u w:val="single"/>
          <w:lang w:val="fr-FR"/>
        </w:rPr>
      </w:pPr>
      <w:r w:rsidRPr="006056CC">
        <w:rPr>
          <w:lang w:val="fr-FR"/>
        </w:rPr>
        <w:tab/>
      </w:r>
      <w:r w:rsidRPr="006056CC">
        <w:rPr>
          <w:u w:val="single"/>
          <w:lang w:val="fr-FR"/>
        </w:rPr>
        <w:t>Marin</w:t>
      </w:r>
      <w:r w:rsidRPr="006056CC">
        <w:rPr>
          <w:u w:val="single"/>
          <w:lang w:val="fr-FR"/>
        </w:rPr>
        <w:t xml:space="preserve"> : </w:t>
      </w:r>
      <w:r w:rsidRPr="006056CC">
        <w:rPr>
          <w:u w:val="single"/>
          <w:lang w:val="fr-FR"/>
        </w:rPr>
        <w:t>Keywords</w:t>
      </w:r>
    </w:p>
    <w:p w14:paraId="6C2A6C55" w14:textId="77777777" w:rsidR="006056CC" w:rsidRDefault="006056CC" w:rsidP="006056CC">
      <w:pPr>
        <w:rPr>
          <w:lang w:val="fr-FR"/>
        </w:rPr>
      </w:pPr>
    </w:p>
    <w:p w14:paraId="328AEDFE" w14:textId="77777777" w:rsidR="006056CC" w:rsidRDefault="006056CC" w:rsidP="006056CC">
      <w:pPr>
        <w:rPr>
          <w:lang w:val="fr-FR"/>
        </w:rPr>
      </w:pPr>
      <w:r>
        <w:rPr>
          <w:lang w:val="fr-FR"/>
        </w:rPr>
        <w:t xml:space="preserve">Revue : </w:t>
      </w:r>
    </w:p>
    <w:p w14:paraId="16D8FF85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Checking des doublons une fois tous les mots clés extraits pour éviter de perdre du temps à chaque fois à lire tout le tableau</w:t>
      </w:r>
    </w:p>
    <w:p w14:paraId="1DCF476B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Enlever l’étape de stockage intermédiaire dans Html_content pour ne pas surcharger le processeur</w:t>
      </w:r>
    </w:p>
    <w:p w14:paraId="33F38CE5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Enlever les espaces une fois que les mots auront été extraits du flux (double espaces, tab etc)</w:t>
      </w:r>
    </w:p>
    <w:p w14:paraId="2170E970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H6 et description à ajouter dans les éléments retenus, augmenter la valeur du H1.</w:t>
      </w:r>
    </w:p>
    <w:p w14:paraId="03B822AA" w14:textId="77777777" w:rsidR="006056CC" w:rsidRDefault="006056CC" w:rsidP="006056C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Suppression des mots simples lors de la lecture d’extraction du document, pas avant. On ne le lit qu’une fois.</w:t>
      </w:r>
    </w:p>
    <w:p w14:paraId="4A169758" w14:textId="77777777" w:rsidR="006056CC" w:rsidRDefault="006056CC" w:rsidP="006056CC">
      <w:pPr>
        <w:pStyle w:val="Paragraphedeliste"/>
        <w:rPr>
          <w:lang w:val="fr-FR"/>
        </w:rPr>
      </w:pPr>
    </w:p>
    <w:p w14:paraId="5FB8DEA9" w14:textId="77777777" w:rsidR="006056CC" w:rsidRDefault="006056CC" w:rsidP="006056CC">
      <w:pPr>
        <w:rPr>
          <w:rStyle w:val="Rfrenceple"/>
        </w:rPr>
      </w:pPr>
      <w:r>
        <w:rPr>
          <w:rStyle w:val="Rfrenceple"/>
        </w:rPr>
        <w:t>A MODIFIER</w:t>
      </w:r>
    </w:p>
    <w:p w14:paraId="5242F57A" w14:textId="77777777" w:rsidR="006056CC" w:rsidRDefault="006056CC" w:rsidP="006056CC">
      <w:pPr>
        <w:rPr>
          <w:rStyle w:val="Rfrenceple"/>
        </w:rPr>
      </w:pPr>
    </w:p>
    <w:p w14:paraId="6DD01B5D" w14:textId="77777777" w:rsidR="009D6204" w:rsidRDefault="009D6204" w:rsidP="009D6204">
      <w:pPr>
        <w:pStyle w:val="Titre2"/>
        <w:rPr>
          <w:u w:val="single"/>
          <w:lang w:val="fr-FR"/>
        </w:rPr>
      </w:pPr>
      <w:r w:rsidRPr="006056CC">
        <w:rPr>
          <w:lang w:val="fr-FR"/>
        </w:rPr>
        <w:tab/>
      </w:r>
      <w:r>
        <w:rPr>
          <w:u w:val="single"/>
          <w:lang w:val="fr-FR"/>
        </w:rPr>
        <w:t>Mehdi : Rankings</w:t>
      </w:r>
    </w:p>
    <w:p w14:paraId="63B6BB04" w14:textId="77777777" w:rsidR="009D6204" w:rsidRDefault="009D6204" w:rsidP="009D6204">
      <w:pPr>
        <w:rPr>
          <w:lang w:val="fr-FR"/>
        </w:rPr>
      </w:pPr>
    </w:p>
    <w:p w14:paraId="74316895" w14:textId="77777777" w:rsidR="009D6204" w:rsidRDefault="009D6204" w:rsidP="009D620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Revoir l’algorithme en fonction du diagramme de classe suivant</w:t>
      </w:r>
    </w:p>
    <w:p w14:paraId="26861E0E" w14:textId="77777777" w:rsidR="009D6204" w:rsidRDefault="009D6204" w:rsidP="009D620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Attention au poids de la page pour pondérer le résultat, une page plus longue a plus de chance d’avoir chaque mot plusieurs fois. Pourquoi ne pas calculer en pourcentages de points au final plutôt qu’en points ? A voir</w:t>
      </w:r>
    </w:p>
    <w:p w14:paraId="023BD7BB" w14:textId="77777777" w:rsidR="009D6204" w:rsidRDefault="009D6204" w:rsidP="009D6204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BONUS : Eventualité de faire du cache en enregistrant les 1000 premiers résultats d’une recherche </w:t>
      </w:r>
    </w:p>
    <w:p w14:paraId="4CCFCFD7" w14:textId="77777777" w:rsidR="009D6204" w:rsidRDefault="009D6204" w:rsidP="009D6204">
      <w:pPr>
        <w:rPr>
          <w:rStyle w:val="Rfrenceple"/>
        </w:rPr>
      </w:pPr>
      <w:r>
        <w:rPr>
          <w:rStyle w:val="Rfrenceple"/>
        </w:rPr>
        <w:t>A MODIFIER</w:t>
      </w:r>
    </w:p>
    <w:p w14:paraId="631CCA70" w14:textId="77777777" w:rsidR="003A2A4E" w:rsidRDefault="003A2A4E" w:rsidP="009D6204">
      <w:pPr>
        <w:rPr>
          <w:rStyle w:val="Rfrenceple"/>
        </w:rPr>
      </w:pPr>
    </w:p>
    <w:p w14:paraId="587662EA" w14:textId="77003771" w:rsidR="003A2A4E" w:rsidRDefault="003A2A4E" w:rsidP="003A2A4E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Diagrammes</w:t>
      </w:r>
    </w:p>
    <w:p w14:paraId="4F4DCEB8" w14:textId="77777777" w:rsidR="003A2A4E" w:rsidRPr="003A2A4E" w:rsidRDefault="003A2A4E" w:rsidP="003A2A4E">
      <w:pPr>
        <w:rPr>
          <w:lang w:val="fr-FR"/>
        </w:rPr>
      </w:pPr>
    </w:p>
    <w:p w14:paraId="04930FAE" w14:textId="67BFFE75" w:rsidR="003A2A4E" w:rsidRDefault="003A2A4E" w:rsidP="003A2A4E">
      <w:pPr>
        <w:pStyle w:val="Titre2"/>
        <w:rPr>
          <w:u w:val="single"/>
          <w:lang w:val="fr-FR"/>
        </w:rPr>
      </w:pPr>
      <w:r w:rsidRPr="006056CC">
        <w:rPr>
          <w:lang w:val="fr-FR"/>
        </w:rPr>
        <w:tab/>
      </w:r>
      <w:r>
        <w:rPr>
          <w:u w:val="single"/>
          <w:lang w:val="fr-FR"/>
        </w:rPr>
        <w:t>Diagramme de classe</w:t>
      </w:r>
    </w:p>
    <w:p w14:paraId="4B91BAED" w14:textId="77777777" w:rsidR="003A2A4E" w:rsidRDefault="003A2A4E" w:rsidP="003A2A4E">
      <w:pPr>
        <w:rPr>
          <w:lang w:val="fr-FR"/>
        </w:rPr>
      </w:pPr>
    </w:p>
    <w:p w14:paraId="2A57C61F" w14:textId="4BB81959" w:rsidR="003A2A4E" w:rsidRPr="003A2A4E" w:rsidRDefault="003A2A4E" w:rsidP="003A2A4E">
      <w:pPr>
        <w:rPr>
          <w:lang w:val="fr-FR"/>
        </w:rPr>
      </w:pPr>
      <w:r>
        <w:rPr>
          <w:lang w:val="fr-FR"/>
        </w:rPr>
        <w:t xml:space="preserve">Le groupe adopte celui de Lucas ci-joint : </w:t>
      </w:r>
      <w:hyperlink r:id="rId6" w:history="1">
        <w:r w:rsidRPr="005A777D">
          <w:rPr>
            <w:rStyle w:val="Lienhypertexte"/>
            <w:lang w:val="fr-FR"/>
          </w:rPr>
          <w:t>http://puu.sh/6Zww3.png</w:t>
        </w:r>
      </w:hyperlink>
      <w:r>
        <w:rPr>
          <w:lang w:val="fr-FR"/>
        </w:rPr>
        <w:t xml:space="preserve"> (image à la suite, zoomer pour voir)</w:t>
      </w:r>
    </w:p>
    <w:p w14:paraId="57EC7C22" w14:textId="47D350B6" w:rsidR="003A2A4E" w:rsidRPr="003A2A4E" w:rsidRDefault="003A2A4E" w:rsidP="003A2A4E">
      <w:pPr>
        <w:rPr>
          <w:lang w:val="fr-FR"/>
        </w:rPr>
      </w:pPr>
      <w:r>
        <w:rPr>
          <w:noProof/>
          <w:lang w:eastAsia="en-US"/>
        </w:rPr>
        <w:drawing>
          <wp:inline distT="0" distB="0" distL="0" distR="0" wp14:anchorId="353FE840" wp14:editId="422DE33F">
            <wp:extent cx="5943600" cy="3594511"/>
            <wp:effectExtent l="0" t="0" r="0" b="6350"/>
            <wp:docPr id="1" name="Image 1" descr="http://puu.sh/6Zw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6Zww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39B5" w14:textId="77777777" w:rsidR="009D6204" w:rsidRDefault="009D6204" w:rsidP="009D6204">
      <w:pPr>
        <w:rPr>
          <w:lang w:val="fr-FR"/>
        </w:rPr>
      </w:pPr>
    </w:p>
    <w:p w14:paraId="1B64AF25" w14:textId="77777777" w:rsidR="003A2A4E" w:rsidRPr="009D6204" w:rsidRDefault="003A2A4E" w:rsidP="009D6204">
      <w:pPr>
        <w:rPr>
          <w:lang w:val="fr-FR"/>
        </w:rPr>
      </w:pPr>
    </w:p>
    <w:p w14:paraId="5563B3FD" w14:textId="77777777" w:rsidR="006056CC" w:rsidRPr="009D6204" w:rsidRDefault="006056CC" w:rsidP="006056CC">
      <w:pPr>
        <w:rPr>
          <w:rStyle w:val="Rfrenceple"/>
          <w:lang w:val="fr-FR"/>
        </w:rPr>
      </w:pPr>
    </w:p>
    <w:p w14:paraId="6CFCC594" w14:textId="15AABB4B" w:rsidR="006056CC" w:rsidRDefault="003A2A4E" w:rsidP="006056CC">
      <w:pPr>
        <w:rPr>
          <w:lang w:val="fr-FR"/>
        </w:rPr>
      </w:pPr>
      <w:r>
        <w:rPr>
          <w:lang w:val="fr-FR"/>
        </w:rPr>
        <w:t>ResultSorter est une classe statique servant à trier les résultats d’une recherche.</w:t>
      </w:r>
    </w:p>
    <w:p w14:paraId="1BBF519D" w14:textId="4885989E" w:rsidR="003A2A4E" w:rsidRDefault="003A2A4E" w:rsidP="006056CC">
      <w:pPr>
        <w:rPr>
          <w:lang w:val="fr-FR"/>
        </w:rPr>
      </w:pPr>
      <w:r>
        <w:rPr>
          <w:lang w:val="fr-FR"/>
        </w:rPr>
        <w:t>CrawlSaver réagit à un évènement lancé par un crawler à la fin du crawl d’une page, elle agit de manière parallèle.</w:t>
      </w:r>
    </w:p>
    <w:p w14:paraId="4D18B932" w14:textId="198207D1" w:rsidR="003A2A4E" w:rsidRDefault="003A2A4E" w:rsidP="006056CC">
      <w:pPr>
        <w:rPr>
          <w:lang w:val="fr-FR"/>
        </w:rPr>
      </w:pPr>
      <w:r>
        <w:rPr>
          <w:lang w:val="fr-FR"/>
        </w:rPr>
        <w:t>Crawler est une classe abstr</w:t>
      </w:r>
      <w:r w:rsidR="00353AE3">
        <w:rPr>
          <w:lang w:val="fr-FR"/>
        </w:rPr>
        <w:t>aite. Pour tout détail, demander</w:t>
      </w:r>
      <w:r>
        <w:rPr>
          <w:lang w:val="fr-FR"/>
        </w:rPr>
        <w:t xml:space="preserve"> à Lucas.</w:t>
      </w:r>
    </w:p>
    <w:p w14:paraId="1F65C093" w14:textId="11C99B0D" w:rsidR="003A2A4E" w:rsidRPr="003A2A4E" w:rsidRDefault="003A2A4E" w:rsidP="006056CC">
      <w:pPr>
        <w:rPr>
          <w:u w:val="single"/>
          <w:lang w:val="fr-FR"/>
        </w:rPr>
      </w:pPr>
      <w:r w:rsidRPr="003A2A4E">
        <w:rPr>
          <w:u w:val="single"/>
          <w:lang w:val="fr-FR"/>
        </w:rPr>
        <w:t xml:space="preserve">Propositions : </w:t>
      </w:r>
    </w:p>
    <w:p w14:paraId="42069687" w14:textId="7724083E" w:rsidR="003A2A4E" w:rsidRPr="003A2A4E" w:rsidRDefault="003A2A4E" w:rsidP="003A2A4E">
      <w:pPr>
        <w:pStyle w:val="Paragraphedeliste"/>
        <w:numPr>
          <w:ilvl w:val="0"/>
          <w:numId w:val="3"/>
        </w:numPr>
        <w:rPr>
          <w:b/>
          <w:lang w:val="fr-FR"/>
        </w:rPr>
      </w:pPr>
      <w:r>
        <w:rPr>
          <w:lang w:val="fr-FR"/>
        </w:rPr>
        <w:t xml:space="preserve">Ajout d’une classe keywords – </w:t>
      </w:r>
      <w:r w:rsidRPr="003A2A4E">
        <w:rPr>
          <w:b/>
          <w:lang w:val="fr-FR"/>
        </w:rPr>
        <w:t>Rejeté par manque d’utilité</w:t>
      </w:r>
    </w:p>
    <w:p w14:paraId="13386FC1" w14:textId="7609C33F" w:rsidR="003A2A4E" w:rsidRDefault="003A2A4E" w:rsidP="003A2A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Groupement de pages – </w:t>
      </w:r>
      <w:r w:rsidRPr="003A2A4E">
        <w:rPr>
          <w:b/>
          <w:lang w:val="fr-FR"/>
        </w:rPr>
        <w:t>Rejeté pour le moment</w:t>
      </w:r>
    </w:p>
    <w:p w14:paraId="7C44CA17" w14:textId="117418A4" w:rsidR="003A2A4E" w:rsidRDefault="003A2A4E" w:rsidP="003A2A4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Ajouter un champ avec le nombre d’URL pointant vers la page – </w:t>
      </w:r>
      <w:r w:rsidRPr="003A2A4E">
        <w:rPr>
          <w:b/>
          <w:lang w:val="fr-FR"/>
        </w:rPr>
        <w:t>À voir en bonus</w:t>
      </w:r>
    </w:p>
    <w:p w14:paraId="3834A259" w14:textId="34B1DE59" w:rsidR="006056CC" w:rsidRDefault="006056CC" w:rsidP="00353AE3">
      <w:pPr>
        <w:rPr>
          <w:lang w:val="fr-FR"/>
        </w:rPr>
      </w:pPr>
    </w:p>
    <w:p w14:paraId="24C5C5A3" w14:textId="373A1C31" w:rsidR="00353AE3" w:rsidRDefault="00353AE3" w:rsidP="00353AE3">
      <w:pPr>
        <w:pStyle w:val="Titre2"/>
        <w:rPr>
          <w:u w:val="single"/>
          <w:lang w:val="fr-FR"/>
        </w:rPr>
      </w:pPr>
      <w:r w:rsidRPr="006056CC">
        <w:rPr>
          <w:lang w:val="fr-FR"/>
        </w:rPr>
        <w:tab/>
      </w:r>
      <w:r>
        <w:rPr>
          <w:u w:val="single"/>
          <w:lang w:val="fr-FR"/>
        </w:rPr>
        <w:t xml:space="preserve">Diagramme de </w:t>
      </w:r>
      <w:r>
        <w:rPr>
          <w:u w:val="single"/>
          <w:lang w:val="fr-FR"/>
        </w:rPr>
        <w:t>séquences</w:t>
      </w:r>
    </w:p>
    <w:p w14:paraId="26ABDE44" w14:textId="77777777" w:rsidR="00353AE3" w:rsidRDefault="00353AE3" w:rsidP="00353AE3">
      <w:pPr>
        <w:rPr>
          <w:lang w:val="fr-FR"/>
        </w:rPr>
      </w:pPr>
    </w:p>
    <w:p w14:paraId="523BC339" w14:textId="56D02E77" w:rsidR="00353AE3" w:rsidRDefault="00353AE3" w:rsidP="00353AE3">
      <w:pPr>
        <w:rPr>
          <w:lang w:val="fr-FR"/>
        </w:rPr>
      </w:pPr>
      <w:r>
        <w:rPr>
          <w:lang w:val="fr-FR"/>
        </w:rPr>
        <w:t>Tout le monde avait globalement les mêmes idées pour le diagramme de séquence, Lucas joint son diagramme pour le crawl, même principe pour la recherche.</w:t>
      </w:r>
    </w:p>
    <w:p w14:paraId="1E63974D" w14:textId="1A0F176F" w:rsidR="00353AE3" w:rsidRPr="00353AE3" w:rsidRDefault="00353AE3" w:rsidP="00353AE3">
      <w:pPr>
        <w:rPr>
          <w:lang w:val="fr-FR"/>
        </w:rPr>
      </w:pPr>
      <w:r>
        <w:rPr>
          <w:noProof/>
          <w:lang w:eastAsia="en-US"/>
        </w:rPr>
        <w:drawing>
          <wp:inline distT="0" distB="0" distL="0" distR="0" wp14:anchorId="4531934B" wp14:editId="0E0362F6">
            <wp:extent cx="5943600" cy="3139671"/>
            <wp:effectExtent l="0" t="0" r="0" b="3810"/>
            <wp:docPr id="3" name="Image 3" descr="http://puu.sh/6Zw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uu.sh/6ZwM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F33E" w14:textId="2FC32D0F" w:rsidR="006056CC" w:rsidRDefault="00353AE3">
      <w:pPr>
        <w:rPr>
          <w:rFonts w:ascii="Century Gothic" w:hAnsi="Century Gothic"/>
          <w:noProof/>
          <w:szCs w:val="16"/>
          <w:lang w:val="fr-FR"/>
        </w:rPr>
      </w:pPr>
      <w:r>
        <w:rPr>
          <w:rFonts w:ascii="Century Gothic" w:hAnsi="Century Gothic"/>
          <w:noProof/>
          <w:szCs w:val="16"/>
          <w:lang w:val="fr-FR"/>
        </w:rPr>
        <w:t xml:space="preserve">Un diagramme global </w:t>
      </w:r>
    </w:p>
    <w:p w14:paraId="158BD04F" w14:textId="4CA8C37E" w:rsidR="00353AE3" w:rsidRDefault="00353AE3">
      <w:pPr>
        <w:rPr>
          <w:rFonts w:ascii="Century Gothic" w:hAnsi="Century Gothic"/>
          <w:noProof/>
          <w:szCs w:val="16"/>
          <w:lang w:val="fr-FR"/>
        </w:rPr>
      </w:pPr>
      <w:r>
        <w:rPr>
          <w:noProof/>
          <w:lang w:eastAsia="en-US"/>
        </w:rPr>
        <w:drawing>
          <wp:inline distT="0" distB="0" distL="0" distR="0" wp14:anchorId="28448015" wp14:editId="3F32A48A">
            <wp:extent cx="4019909" cy="4537465"/>
            <wp:effectExtent l="0" t="0" r="0" b="0"/>
            <wp:docPr id="4" name="Image 4" descr="http://puu.sh/6Zw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6ZwN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47" cy="45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610D" w14:textId="5551B1C5" w:rsidR="00353AE3" w:rsidRDefault="00353AE3" w:rsidP="00353AE3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En base de données</w:t>
      </w:r>
    </w:p>
    <w:p w14:paraId="3A1DBE04" w14:textId="77777777" w:rsidR="00353AE3" w:rsidRDefault="00353AE3" w:rsidP="00353AE3">
      <w:pPr>
        <w:rPr>
          <w:lang w:val="fr-FR"/>
        </w:rPr>
      </w:pPr>
    </w:p>
    <w:p w14:paraId="220F6510" w14:textId="28387949" w:rsidR="00353AE3" w:rsidRDefault="00353AE3" w:rsidP="00353AE3">
      <w:pPr>
        <w:rPr>
          <w:lang w:val="fr-FR"/>
        </w:rPr>
      </w:pPr>
      <w:r>
        <w:rPr>
          <w:lang w:val="fr-FR"/>
        </w:rPr>
        <w:t xml:space="preserve">Trois tables pour le moment </w:t>
      </w:r>
    </w:p>
    <w:p w14:paraId="43A4E6D6" w14:textId="537F1EAE" w:rsidR="00353AE3" w:rsidRDefault="00353AE3" w:rsidP="00353AE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Users</w:t>
      </w:r>
    </w:p>
    <w:p w14:paraId="43028A44" w14:textId="74CBFF3E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Id : int</w:t>
      </w:r>
    </w:p>
    <w:p w14:paraId="3C49C309" w14:textId="21175781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Username : string</w:t>
      </w:r>
    </w:p>
    <w:p w14:paraId="3450F6C3" w14:textId="4CBDE5BA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Email : string</w:t>
      </w:r>
    </w:p>
    <w:p w14:paraId="6B55918E" w14:textId="6BBB7DD6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Password : string (à voir en fonction du système de cryptage)</w:t>
      </w:r>
    </w:p>
    <w:p w14:paraId="09ED329E" w14:textId="53FE6D84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Picture</w:t>
      </w:r>
    </w:p>
    <w:p w14:paraId="12D75B8D" w14:textId="621EC991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…</w:t>
      </w:r>
    </w:p>
    <w:p w14:paraId="52279937" w14:textId="77A4E1F3" w:rsidR="00353AE3" w:rsidRDefault="00353AE3" w:rsidP="00353AE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Page</w:t>
      </w:r>
    </w:p>
    <w:p w14:paraId="542DAF24" w14:textId="63AD4584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Id : int</w:t>
      </w:r>
    </w:p>
    <w:p w14:paraId="3AE0F895" w14:textId="385809E7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Title : string</w:t>
      </w:r>
    </w:p>
    <w:p w14:paraId="0B2C2A1B" w14:textId="1657AFB3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Text : text</w:t>
      </w:r>
    </w:p>
    <w:p w14:paraId="289279CF" w14:textId="0B71D8A4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Keywords : string (tableau JSON)</w:t>
      </w:r>
    </w:p>
    <w:p w14:paraId="3CD847EC" w14:textId="140F404B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url : string</w:t>
      </w:r>
    </w:p>
    <w:p w14:paraId="28222722" w14:textId="6A77711F" w:rsidR="00353AE3" w:rsidRDefault="00353AE3" w:rsidP="00353AE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Search</w:t>
      </w:r>
    </w:p>
    <w:p w14:paraId="41440B6F" w14:textId="4CF6A749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Id : int</w:t>
      </w:r>
    </w:p>
    <w:p w14:paraId="6E0EE867" w14:textId="61CE60D9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Date : DateTime</w:t>
      </w:r>
    </w:p>
    <w:p w14:paraId="268545AA" w14:textId="13991BD7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Ip : string</w:t>
      </w:r>
    </w:p>
    <w:p w14:paraId="10547855" w14:textId="2327E2D1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Text : string</w:t>
      </w:r>
    </w:p>
    <w:p w14:paraId="2EDE59CD" w14:textId="1A58E1DF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User_agent : string</w:t>
      </w:r>
    </w:p>
    <w:p w14:paraId="6CEB4F94" w14:textId="671420DC" w:rsidR="00353AE3" w:rsidRDefault="00353AE3" w:rsidP="00353AE3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Results : string</w:t>
      </w:r>
    </w:p>
    <w:p w14:paraId="0A3D9834" w14:textId="77777777" w:rsidR="00353AE3" w:rsidRPr="00353AE3" w:rsidRDefault="00353AE3" w:rsidP="00353AE3">
      <w:pPr>
        <w:rPr>
          <w:lang w:val="fr-FR"/>
        </w:rPr>
      </w:pPr>
    </w:p>
    <w:p w14:paraId="3B40E3B1" w14:textId="7DF6C5D3" w:rsidR="00353AE3" w:rsidRDefault="00353AE3" w:rsidP="00353AE3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matérielle</w:t>
      </w:r>
    </w:p>
    <w:p w14:paraId="7F9122F3" w14:textId="77777777" w:rsidR="00353AE3" w:rsidRDefault="00353AE3" w:rsidP="00353AE3">
      <w:pPr>
        <w:rPr>
          <w:lang w:val="fr-FR"/>
        </w:rPr>
      </w:pPr>
    </w:p>
    <w:p w14:paraId="7F103DA3" w14:textId="1B0E86E4" w:rsidR="00353AE3" w:rsidRDefault="00353AE3" w:rsidP="00353AE3">
      <w:pPr>
        <w:rPr>
          <w:lang w:val="fr-FR"/>
        </w:rPr>
      </w:pPr>
      <w:r>
        <w:rPr>
          <w:lang w:val="fr-FR"/>
        </w:rPr>
        <w:t>4 machines virtuelles Debian pur à 1Go de RAM, un serveur DNS, un reverse proxy pour le web</w:t>
      </w:r>
      <w:r w:rsidR="00F13B20">
        <w:rPr>
          <w:lang w:val="fr-FR"/>
        </w:rPr>
        <w:t>.</w:t>
      </w:r>
    </w:p>
    <w:p w14:paraId="0042BB0D" w14:textId="525535FF" w:rsidR="00F13B20" w:rsidRDefault="00F13B20" w:rsidP="00353AE3">
      <w:pPr>
        <w:rPr>
          <w:lang w:val="fr-FR"/>
        </w:rPr>
      </w:pPr>
      <w:r>
        <w:rPr>
          <w:lang w:val="fr-FR"/>
        </w:rPr>
        <w:t>Chacun aura les 4 machines sur son ordinateur de travail, elles seront sur un dépôt dès que Lucas les aura configurées avec le cluster MySQL etc…</w:t>
      </w:r>
    </w:p>
    <w:p w14:paraId="53C1E136" w14:textId="77777777" w:rsidR="00F13B20" w:rsidRDefault="00F13B20" w:rsidP="00353AE3">
      <w:pPr>
        <w:rPr>
          <w:lang w:val="fr-FR"/>
        </w:rPr>
      </w:pPr>
    </w:p>
    <w:p w14:paraId="4886428C" w14:textId="1A850677" w:rsidR="00F13B20" w:rsidRDefault="00F13B20" w:rsidP="00F13B20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Environnement de travail</w:t>
      </w:r>
    </w:p>
    <w:p w14:paraId="6245601C" w14:textId="77777777" w:rsidR="00F13B20" w:rsidRDefault="00F13B20" w:rsidP="00F13B20">
      <w:pPr>
        <w:rPr>
          <w:lang w:val="fr-FR"/>
        </w:rPr>
      </w:pPr>
    </w:p>
    <w:p w14:paraId="7C55B31B" w14:textId="69DBC762" w:rsidR="00F13B20" w:rsidRDefault="00F13B20" w:rsidP="00F13B20">
      <w:pPr>
        <w:rPr>
          <w:lang w:val="fr-FR"/>
        </w:rPr>
      </w:pPr>
      <w:r>
        <w:rPr>
          <w:lang w:val="fr-FR"/>
        </w:rPr>
        <w:t>Les sources seront sur GitHub, Lucas configurera les machines virtuelles pour que tout le monde puisse travailler facilement.</w:t>
      </w:r>
    </w:p>
    <w:p w14:paraId="7EC515A1" w14:textId="592D15A0" w:rsidR="00F13B20" w:rsidRDefault="00F13B20" w:rsidP="00F13B20">
      <w:pPr>
        <w:rPr>
          <w:lang w:val="fr-FR"/>
        </w:rPr>
      </w:pPr>
      <w:r>
        <w:rPr>
          <w:lang w:val="fr-FR"/>
        </w:rPr>
        <w:t xml:space="preserve">Chaque sprint prévu dans le planning du projet doit entrainer la création d’une nouvelle branche ayant le nom de la fonctionnalité sur git. </w:t>
      </w:r>
    </w:p>
    <w:p w14:paraId="31A38380" w14:textId="252AFC99" w:rsidR="00F13B20" w:rsidRDefault="00F13B20" w:rsidP="00F13B20">
      <w:pPr>
        <w:rPr>
          <w:lang w:val="fr-FR"/>
        </w:rPr>
      </w:pPr>
      <w:r>
        <w:rPr>
          <w:lang w:val="fr-FR"/>
        </w:rPr>
        <w:t>La branche master doit rester à tout moment COMPILABLE et PROPRE, ne faire un checkout que lorsque le build passe et la feature est fonctionnelle.</w:t>
      </w:r>
    </w:p>
    <w:p w14:paraId="7D2943C2" w14:textId="038A07B4" w:rsidR="00F13B20" w:rsidRDefault="00F13B20" w:rsidP="00F13B20">
      <w:pPr>
        <w:rPr>
          <w:lang w:val="fr-FR"/>
        </w:rPr>
      </w:pPr>
      <w:r>
        <w:rPr>
          <w:lang w:val="fr-FR"/>
        </w:rPr>
        <w:t>Une fois les VM téléchargées, chacun gère ses machines comme il l’entend, pour tout ajout de paquet/programme important, consulter le groupe.</w:t>
      </w:r>
    </w:p>
    <w:p w14:paraId="61563192" w14:textId="77777777" w:rsidR="00F13B20" w:rsidRPr="00F13B20" w:rsidRDefault="00F13B20" w:rsidP="00F13B20">
      <w:pPr>
        <w:rPr>
          <w:lang w:val="fr-FR"/>
        </w:rPr>
      </w:pPr>
    </w:p>
    <w:p w14:paraId="7007C505" w14:textId="6964FD48" w:rsidR="00F13B20" w:rsidRDefault="00F13B20" w:rsidP="00F13B20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Code : Bonnes pratiques</w:t>
      </w:r>
    </w:p>
    <w:p w14:paraId="625591F0" w14:textId="77777777" w:rsidR="00F13B20" w:rsidRDefault="00F13B20" w:rsidP="00F13B20">
      <w:pPr>
        <w:rPr>
          <w:lang w:val="fr-FR"/>
        </w:rPr>
      </w:pPr>
    </w:p>
    <w:p w14:paraId="07CC9BC7" w14:textId="49926F82" w:rsidR="00F13B20" w:rsidRDefault="00F13B20" w:rsidP="00F13B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Nommage des variables : nom_variable</w:t>
      </w:r>
    </w:p>
    <w:p w14:paraId="0173911B" w14:textId="45D6FC96" w:rsidR="00F13B20" w:rsidRDefault="00F13B20" w:rsidP="00F13B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Nommage des fonctions : nomFonction()</w:t>
      </w:r>
    </w:p>
    <w:p w14:paraId="25298B70" w14:textId="25F84A1D" w:rsidR="00F13B20" w:rsidRDefault="00F13B20" w:rsidP="00F13B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Code en anglais, commentaires en français</w:t>
      </w:r>
    </w:p>
    <w:p w14:paraId="0C153E00" w14:textId="712B1AFF" w:rsidR="00F13B20" w:rsidRDefault="00F13B20" w:rsidP="00F13B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Bien espacer et indenter le code, exemple : if (i == 3 &amp;&amp; j != 2) …</w:t>
      </w:r>
    </w:p>
    <w:p w14:paraId="29C55AAF" w14:textId="21C38455" w:rsidR="00F13B20" w:rsidRDefault="00F13B20" w:rsidP="00F13B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Commentaire toutes les 10 lignes maximum, et sur chaque passage non évident (pas besoin de commenter un w</w:t>
      </w:r>
      <w:r w:rsidR="002B3780">
        <w:rPr>
          <w:lang w:val="fr-FR"/>
        </w:rPr>
        <w:t>hile (true)</w:t>
      </w:r>
      <w:r>
        <w:rPr>
          <w:lang w:val="fr-FR"/>
        </w:rPr>
        <w:t>)</w:t>
      </w:r>
    </w:p>
    <w:p w14:paraId="6784E2E5" w14:textId="39DFA90D" w:rsidR="00F13B20" w:rsidRDefault="002B3780" w:rsidP="00F13B20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Un .h et un .cpp par classe. Les noms de classe sont en anglais de la frome NomClass.</w:t>
      </w:r>
    </w:p>
    <w:p w14:paraId="64DE2934" w14:textId="74DF889A" w:rsidR="002B3780" w:rsidRDefault="002B3780" w:rsidP="002B3780">
      <w:pPr>
        <w:rPr>
          <w:lang w:val="fr-FR"/>
        </w:rPr>
      </w:pPr>
    </w:p>
    <w:p w14:paraId="3E8862AC" w14:textId="449B166C" w:rsidR="002B3780" w:rsidRDefault="002B3780" w:rsidP="002B3780">
      <w:pPr>
        <w:rPr>
          <w:lang w:val="fr-FR"/>
        </w:rPr>
      </w:pPr>
      <w:r>
        <w:rPr>
          <w:lang w:val="fr-FR"/>
        </w:rPr>
        <w:t>Tâches planifiées jusqu’au 22 mars. Réunions le 7 et le 22 en théorie, à voir plus tard pour la date/heure exacte.</w:t>
      </w:r>
    </w:p>
    <w:p w14:paraId="6386C75D" w14:textId="0B50B62F" w:rsidR="002B3780" w:rsidRPr="002B3780" w:rsidRDefault="002B3780" w:rsidP="002B3780">
      <w:pPr>
        <w:rPr>
          <w:lang w:val="fr-FR"/>
        </w:rPr>
      </w:pPr>
      <w:r>
        <w:rPr>
          <w:lang w:val="fr-FR"/>
        </w:rPr>
        <w:t>Au boulot ;)</w:t>
      </w:r>
      <w:bookmarkStart w:id="0" w:name="_GoBack"/>
      <w:bookmarkEnd w:id="0"/>
    </w:p>
    <w:p w14:paraId="440EE286" w14:textId="77777777" w:rsidR="00353AE3" w:rsidRDefault="00353AE3" w:rsidP="00353AE3">
      <w:pPr>
        <w:rPr>
          <w:rFonts w:ascii="Century Gothic" w:hAnsi="Century Gothic"/>
          <w:noProof/>
          <w:color w:val="B01513"/>
          <w:lang w:val="fr-FR"/>
        </w:rPr>
      </w:pPr>
    </w:p>
    <w:p w14:paraId="14DF1156" w14:textId="77777777" w:rsidR="00353AE3" w:rsidRPr="006056CC" w:rsidRDefault="00353AE3">
      <w:pPr>
        <w:rPr>
          <w:rFonts w:ascii="Century Gothic" w:hAnsi="Century Gothic"/>
          <w:noProof/>
          <w:szCs w:val="16"/>
          <w:lang w:val="fr-FR"/>
        </w:rPr>
      </w:pPr>
    </w:p>
    <w:sectPr w:rsidR="00353AE3" w:rsidRPr="006056C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5282"/>
    <w:multiLevelType w:val="hybridMultilevel"/>
    <w:tmpl w:val="80A018F2"/>
    <w:lvl w:ilvl="0" w:tplc="FA86900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CC"/>
    <w:rsid w:val="002B3780"/>
    <w:rsid w:val="00353AE3"/>
    <w:rsid w:val="003A2A4E"/>
    <w:rsid w:val="006056CC"/>
    <w:rsid w:val="007A21D7"/>
    <w:rsid w:val="009D6204"/>
    <w:rsid w:val="00D909BB"/>
    <w:rsid w:val="00F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AC85"/>
  <w15:chartTrackingRefBased/>
  <w15:docId w15:val="{D47D6EB9-E005-42ED-82FE-AF4C2B0D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u.sh/6Zww3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42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</dc:creator>
  <cp:keywords/>
  <cp:lastModifiedBy>BÉDOUT Lucas</cp:lastModifiedBy>
  <cp:revision>2</cp:revision>
  <dcterms:created xsi:type="dcterms:W3CDTF">2014-02-17T10:36:00Z</dcterms:created>
  <dcterms:modified xsi:type="dcterms:W3CDTF">2014-02-17T11:18:00Z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